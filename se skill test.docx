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4641" w:rsidRDefault="00BC5F37">
      <w:r>
        <w:t>Se skillbtest't know</w:t>
      </w:r>
    </w:p>
    <w:sectPr w:rsidR="00E9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36202359">
    <w:abstractNumId w:val="11"/>
  </w:num>
  <w:num w:numId="2" w16cid:durableId="1926961268">
    <w:abstractNumId w:val="10"/>
  </w:num>
  <w:num w:numId="3" w16cid:durableId="2006781020">
    <w:abstractNumId w:val="13"/>
  </w:num>
  <w:num w:numId="4" w16cid:durableId="913276696">
    <w:abstractNumId w:val="12"/>
  </w:num>
  <w:num w:numId="5" w16cid:durableId="1090812329">
    <w:abstractNumId w:val="9"/>
  </w:num>
  <w:num w:numId="6" w16cid:durableId="1536848453">
    <w:abstractNumId w:val="7"/>
  </w:num>
  <w:num w:numId="7" w16cid:durableId="1444690680">
    <w:abstractNumId w:val="6"/>
  </w:num>
  <w:num w:numId="8" w16cid:durableId="480578401">
    <w:abstractNumId w:val="5"/>
  </w:num>
  <w:num w:numId="9" w16cid:durableId="1179003565">
    <w:abstractNumId w:val="4"/>
  </w:num>
  <w:num w:numId="10" w16cid:durableId="198709550">
    <w:abstractNumId w:val="8"/>
  </w:num>
  <w:num w:numId="11" w16cid:durableId="1555311014">
    <w:abstractNumId w:val="3"/>
  </w:num>
  <w:num w:numId="12" w16cid:durableId="1589536765">
    <w:abstractNumId w:val="2"/>
  </w:num>
  <w:num w:numId="13" w16cid:durableId="2085488355">
    <w:abstractNumId w:val="1"/>
  </w:num>
  <w:num w:numId="14" w16cid:durableId="73205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attachedTemplate r:id="rId1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37"/>
    <w:rsid w:val="000005E5"/>
    <w:rsid w:val="00442B3C"/>
    <w:rsid w:val="00BC5F37"/>
    <w:rsid w:val="00D87780"/>
    <w:rsid w:val="00E9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69E5"/>
  <w15:chartTrackingRefBased/>
  <w15:docId w15:val="{E3C7D864-05CF-B946-8831-A27669B1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187FB9CB-885E-9D41-8608-47EB2ABEFCDC%7dtf02786994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{187FB9CB-885E-9D41-8608-47EB2ABEFCDC}tf02786994.dotx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 Badhri</dc:creator>
  <cp:keywords/>
  <dc:description/>
  <cp:lastModifiedBy>kb Badhri</cp:lastModifiedBy>
  <cp:revision>2</cp:revision>
  <dcterms:created xsi:type="dcterms:W3CDTF">2022-08-10T04:13:00Z</dcterms:created>
  <dcterms:modified xsi:type="dcterms:W3CDTF">2022-08-10T04:13:00Z</dcterms:modified>
</cp:coreProperties>
</file>